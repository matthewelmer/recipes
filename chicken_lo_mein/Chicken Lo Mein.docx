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7B66" w14:textId="190B1C82" w:rsidR="008B1360" w:rsidRDefault="002D2199" w:rsidP="00BA0AD4">
      <w:pPr>
        <w:pStyle w:val="Title"/>
      </w:pPr>
      <w:r>
        <w:t>Chicken Lo Mein</w:t>
      </w:r>
    </w:p>
    <w:p w14:paraId="0DEAC41C" w14:textId="4414F146" w:rsidR="00BA0AD4" w:rsidRDefault="002D2199" w:rsidP="00BA0AD4">
      <w:pPr>
        <w:pStyle w:val="Subtitle"/>
        <w:tabs>
          <w:tab w:val="left" w:pos="5760"/>
        </w:tabs>
        <w:ind w:right="2700"/>
      </w:pPr>
      <w:r>
        <w:t>“</w:t>
      </w:r>
      <w:r w:rsidRPr="002D2199">
        <w:t>This Chicken Lo Mein is an authentic recipe made with silky noodles stir-fried with tender chicken, carrots and red bell peppers paired with a savory Asian sauce and is healthier and way better than takeout! So easy to make at home in under 30 minutes in just one pan and includes grain-free, low carb, keto and paleo options.</w:t>
      </w:r>
      <w:r>
        <w:t>” 8 Servings.</w:t>
      </w:r>
    </w:p>
    <w:p w14:paraId="027227AA" w14:textId="77777777" w:rsidR="00BA0AD4" w:rsidRDefault="00BA0AD4" w:rsidP="00BA0AD4">
      <w:pPr>
        <w:pStyle w:val="Heading1"/>
      </w:pPr>
      <w:r>
        <w:t>Ingredients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0AD4" w14:paraId="5B0218D6" w14:textId="77777777" w:rsidTr="00BA0AD4">
        <w:tc>
          <w:tcPr>
            <w:tcW w:w="4675" w:type="dxa"/>
          </w:tcPr>
          <w:p w14:paraId="70684ECA" w14:textId="3E021ACE" w:rsidR="00BA0AD4" w:rsidRDefault="002D2199" w:rsidP="00BA0AD4">
            <w:r>
              <w:t xml:space="preserve">12 oz lo </w:t>
            </w:r>
            <w:proofErr w:type="spellStart"/>
            <w:r>
              <w:t>mein</w:t>
            </w:r>
            <w:proofErr w:type="spellEnd"/>
            <w:r>
              <w:t xml:space="preserve"> noodles</w:t>
            </w:r>
          </w:p>
        </w:tc>
        <w:tc>
          <w:tcPr>
            <w:tcW w:w="4675" w:type="dxa"/>
          </w:tcPr>
          <w:p w14:paraId="6CA397C4" w14:textId="57C0CBB7" w:rsidR="00BA0AD4" w:rsidRDefault="002D2199" w:rsidP="00BA0AD4">
            <w:r>
              <w:t>2 chicken breasts</w:t>
            </w:r>
          </w:p>
        </w:tc>
      </w:tr>
      <w:tr w:rsidR="00BA0AD4" w14:paraId="074BAED6" w14:textId="77777777" w:rsidTr="00BA0AD4">
        <w:tc>
          <w:tcPr>
            <w:tcW w:w="4675" w:type="dxa"/>
          </w:tcPr>
          <w:p w14:paraId="7A7FB376" w14:textId="7120E887" w:rsidR="00BA0AD4" w:rsidRDefault="002D2199" w:rsidP="00BA0AD4">
            <w:r>
              <w:t>6 Tbsp cooking oil</w:t>
            </w:r>
          </w:p>
        </w:tc>
        <w:tc>
          <w:tcPr>
            <w:tcW w:w="4675" w:type="dxa"/>
          </w:tcPr>
          <w:p w14:paraId="1014C163" w14:textId="2720F5F5" w:rsidR="00BA0AD4" w:rsidRDefault="002D2199" w:rsidP="00BA0AD4">
            <w:r>
              <w:t>4 tsp garlic</w:t>
            </w:r>
          </w:p>
        </w:tc>
      </w:tr>
      <w:tr w:rsidR="00BA0AD4" w14:paraId="0135DA99" w14:textId="77777777" w:rsidTr="00BA0AD4">
        <w:tc>
          <w:tcPr>
            <w:tcW w:w="4675" w:type="dxa"/>
          </w:tcPr>
          <w:p w14:paraId="7D7F003C" w14:textId="4F63BF6F" w:rsidR="00BA0AD4" w:rsidRDefault="002D2199" w:rsidP="00BA0AD4">
            <w:r>
              <w:t>1 tsp minced ginger</w:t>
            </w:r>
          </w:p>
        </w:tc>
        <w:tc>
          <w:tcPr>
            <w:tcW w:w="4675" w:type="dxa"/>
          </w:tcPr>
          <w:p w14:paraId="0C38FC5B" w14:textId="20416C6F" w:rsidR="00BA0AD4" w:rsidRDefault="002D2199" w:rsidP="00BA0AD4">
            <w:r>
              <w:t xml:space="preserve">2 red bell </w:t>
            </w:r>
            <w:proofErr w:type="gramStart"/>
            <w:r>
              <w:t>pepper</w:t>
            </w:r>
            <w:proofErr w:type="gramEnd"/>
          </w:p>
        </w:tc>
      </w:tr>
      <w:tr w:rsidR="00BA0AD4" w14:paraId="3A878649" w14:textId="77777777" w:rsidTr="00BA0AD4">
        <w:tc>
          <w:tcPr>
            <w:tcW w:w="4675" w:type="dxa"/>
          </w:tcPr>
          <w:p w14:paraId="0A0FC127" w14:textId="4E2C7108" w:rsidR="00BA0AD4" w:rsidRDefault="002D2199" w:rsidP="00BA0AD4">
            <w:r w:rsidRPr="002D2199">
              <w:t>⅔</w:t>
            </w:r>
            <w:r>
              <w:t xml:space="preserve"> cup shredded carrots</w:t>
            </w:r>
            <w:r w:rsidR="00D95DFE">
              <w:t xml:space="preserve"> (or more)</w:t>
            </w:r>
          </w:p>
        </w:tc>
        <w:tc>
          <w:tcPr>
            <w:tcW w:w="4675" w:type="dxa"/>
          </w:tcPr>
          <w:p w14:paraId="1971B709" w14:textId="1DD72E1D" w:rsidR="00BA0AD4" w:rsidRDefault="002D2199" w:rsidP="00BA0AD4">
            <w:r>
              <w:t xml:space="preserve">1 cup </w:t>
            </w:r>
            <w:proofErr w:type="spellStart"/>
            <w:r>
              <w:t>bok</w:t>
            </w:r>
            <w:proofErr w:type="spellEnd"/>
            <w:r>
              <w:t xml:space="preserve"> choy</w:t>
            </w:r>
            <w:r w:rsidR="00D95DFE">
              <w:t xml:space="preserve"> (1 baby worked nicely though)</w:t>
            </w:r>
          </w:p>
        </w:tc>
      </w:tr>
      <w:tr w:rsidR="00BA0AD4" w14:paraId="32FE6E77" w14:textId="77777777" w:rsidTr="00BA0AD4">
        <w:tc>
          <w:tcPr>
            <w:tcW w:w="4675" w:type="dxa"/>
          </w:tcPr>
          <w:p w14:paraId="7C376E94" w14:textId="3C4D9374" w:rsidR="00BA0AD4" w:rsidRDefault="002D2199" w:rsidP="00BA0AD4">
            <w:r>
              <w:t>½ cup snow peas</w:t>
            </w:r>
            <w:r w:rsidR="00D95DFE">
              <w:t xml:space="preserve"> (or more)</w:t>
            </w:r>
          </w:p>
        </w:tc>
        <w:tc>
          <w:tcPr>
            <w:tcW w:w="4675" w:type="dxa"/>
          </w:tcPr>
          <w:p w14:paraId="759A1401" w14:textId="6EA21060" w:rsidR="00BA0AD4" w:rsidRDefault="002D2199" w:rsidP="00BA0AD4">
            <w:r>
              <w:t>Salt &amp; pepper to taste</w:t>
            </w:r>
          </w:p>
        </w:tc>
      </w:tr>
      <w:tr w:rsidR="00BA0AD4" w14:paraId="53B04CDE" w14:textId="77777777" w:rsidTr="00BA0AD4">
        <w:tc>
          <w:tcPr>
            <w:tcW w:w="4675" w:type="dxa"/>
          </w:tcPr>
          <w:p w14:paraId="65E087B2" w14:textId="3FB4A2EC" w:rsidR="00BA0AD4" w:rsidRDefault="002D2199" w:rsidP="00BA0AD4">
            <w:r w:rsidRPr="002D2199">
              <w:t>⅔</w:t>
            </w:r>
            <w:r>
              <w:t xml:space="preserve"> soy sauce</w:t>
            </w:r>
          </w:p>
        </w:tc>
        <w:tc>
          <w:tcPr>
            <w:tcW w:w="4675" w:type="dxa"/>
          </w:tcPr>
          <w:p w14:paraId="71C2A7E7" w14:textId="27D628E4" w:rsidR="00BA0AD4" w:rsidRDefault="002D2199" w:rsidP="00BA0AD4">
            <w:r>
              <w:t>2 Tbsp oyster sauce</w:t>
            </w:r>
          </w:p>
        </w:tc>
      </w:tr>
      <w:tr w:rsidR="00BA0AD4" w14:paraId="7D79F53B" w14:textId="77777777" w:rsidTr="00BA0AD4">
        <w:tc>
          <w:tcPr>
            <w:tcW w:w="4675" w:type="dxa"/>
          </w:tcPr>
          <w:p w14:paraId="2D81B58B" w14:textId="5CE36228" w:rsidR="00BA0AD4" w:rsidRDefault="002D2199" w:rsidP="00BA0AD4">
            <w:r>
              <w:t>2 Tbsp rice vinegar</w:t>
            </w:r>
          </w:p>
        </w:tc>
        <w:tc>
          <w:tcPr>
            <w:tcW w:w="4675" w:type="dxa"/>
          </w:tcPr>
          <w:p w14:paraId="641E679E" w14:textId="085FB876" w:rsidR="00BA0AD4" w:rsidRDefault="003662A2" w:rsidP="00BA0AD4">
            <w:r>
              <w:t>2 tsp brown sugar</w:t>
            </w:r>
          </w:p>
        </w:tc>
      </w:tr>
      <w:tr w:rsidR="003662A2" w14:paraId="065C8A2C" w14:textId="77777777" w:rsidTr="00BA0AD4">
        <w:tc>
          <w:tcPr>
            <w:tcW w:w="4675" w:type="dxa"/>
          </w:tcPr>
          <w:p w14:paraId="2AAC9E69" w14:textId="4E7D0E3A" w:rsidR="003662A2" w:rsidRDefault="003662A2" w:rsidP="00BA0AD4">
            <w:r>
              <w:t>4 tsp sesame oil</w:t>
            </w:r>
          </w:p>
        </w:tc>
        <w:tc>
          <w:tcPr>
            <w:tcW w:w="4675" w:type="dxa"/>
          </w:tcPr>
          <w:p w14:paraId="3B45F88A" w14:textId="36C842E2" w:rsidR="003662A2" w:rsidRDefault="003662A2" w:rsidP="00BA0AD4">
            <w:r>
              <w:t xml:space="preserve">1 </w:t>
            </w:r>
            <w:r w:rsidRPr="003662A2">
              <w:t>⅓</w:t>
            </w:r>
            <w:r>
              <w:t xml:space="preserve"> cup water</w:t>
            </w:r>
          </w:p>
        </w:tc>
      </w:tr>
      <w:tr w:rsidR="003662A2" w14:paraId="50D92241" w14:textId="77777777" w:rsidTr="00BA0AD4">
        <w:tc>
          <w:tcPr>
            <w:tcW w:w="4675" w:type="dxa"/>
          </w:tcPr>
          <w:p w14:paraId="00802B6B" w14:textId="640D145B" w:rsidR="003662A2" w:rsidRDefault="00D95DFE" w:rsidP="00BA0AD4">
            <w:r>
              <w:t>1-</w:t>
            </w:r>
            <w:r w:rsidR="003662A2">
              <w:t>2 tsp fish sauce (optional)</w:t>
            </w:r>
          </w:p>
        </w:tc>
        <w:tc>
          <w:tcPr>
            <w:tcW w:w="4675" w:type="dxa"/>
          </w:tcPr>
          <w:p w14:paraId="500E54D4" w14:textId="73E4C8E8" w:rsidR="003662A2" w:rsidRDefault="003662A2" w:rsidP="00BA0AD4">
            <w:r>
              <w:t>1 tsp dark soy sauce (optional)</w:t>
            </w:r>
          </w:p>
        </w:tc>
      </w:tr>
      <w:tr w:rsidR="003662A2" w14:paraId="608A0A5B" w14:textId="77777777" w:rsidTr="00BA0AD4">
        <w:tc>
          <w:tcPr>
            <w:tcW w:w="4675" w:type="dxa"/>
          </w:tcPr>
          <w:p w14:paraId="1FAB6445" w14:textId="28A2DD39" w:rsidR="003662A2" w:rsidRDefault="003662A2" w:rsidP="00BA0AD4">
            <w:r>
              <w:rPr>
                <w:rFonts w:cstheme="minorHAnsi"/>
              </w:rPr>
              <w:t>±</w:t>
            </w:r>
            <w:r>
              <w:t>3 tsp chili garlic paste</w:t>
            </w:r>
          </w:p>
        </w:tc>
        <w:tc>
          <w:tcPr>
            <w:tcW w:w="4675" w:type="dxa"/>
          </w:tcPr>
          <w:p w14:paraId="0D325F98" w14:textId="4D83C368" w:rsidR="003662A2" w:rsidRDefault="003662A2" w:rsidP="00BA0AD4">
            <w:r>
              <w:t>Green onion &amp; sesame seeds (optional)</w:t>
            </w:r>
          </w:p>
        </w:tc>
      </w:tr>
    </w:tbl>
    <w:p w14:paraId="4AC1DAA9" w14:textId="77777777" w:rsidR="00BA0AD4" w:rsidRDefault="00BA0AD4" w:rsidP="00BA0AD4">
      <w:pPr>
        <w:pStyle w:val="Heading1"/>
      </w:pPr>
      <w:r>
        <w:t>Directions</w:t>
      </w:r>
    </w:p>
    <w:p w14:paraId="09EE538C" w14:textId="55749EFE" w:rsidR="00BA0AD4" w:rsidRDefault="003662A2" w:rsidP="006C39BD">
      <w:pPr>
        <w:pStyle w:val="ListParagraph"/>
        <w:numPr>
          <w:ilvl w:val="0"/>
          <w:numId w:val="2"/>
        </w:numPr>
        <w:contextualSpacing w:val="0"/>
      </w:pPr>
      <w:r>
        <w:t>Prepare veggies, cook noodles.</w:t>
      </w:r>
    </w:p>
    <w:p w14:paraId="1707E6A5" w14:textId="5DFC0A96" w:rsidR="00BA0AD4" w:rsidRDefault="003662A2" w:rsidP="006C39BD">
      <w:pPr>
        <w:pStyle w:val="ListParagraph"/>
        <w:numPr>
          <w:ilvl w:val="0"/>
          <w:numId w:val="2"/>
        </w:numPr>
        <w:contextualSpacing w:val="0"/>
      </w:pPr>
      <w:r>
        <w:t>Whisk together sauce.</w:t>
      </w:r>
    </w:p>
    <w:p w14:paraId="2528180B" w14:textId="7F4C44A3" w:rsidR="00BA0AD4" w:rsidRDefault="003662A2" w:rsidP="006C39BD">
      <w:pPr>
        <w:pStyle w:val="ListParagraph"/>
        <w:numPr>
          <w:ilvl w:val="0"/>
          <w:numId w:val="2"/>
        </w:numPr>
        <w:contextualSpacing w:val="0"/>
      </w:pPr>
      <w:r>
        <w:t>Heat 1 Tbsp oil and cook chicken till browned, about 5-6 mins. Transfer chicken to plate.</w:t>
      </w:r>
    </w:p>
    <w:p w14:paraId="0E2F1825" w14:textId="6BC3504B" w:rsidR="00BA0AD4" w:rsidRDefault="003662A2" w:rsidP="006C39BD">
      <w:pPr>
        <w:pStyle w:val="ListParagraph"/>
        <w:numPr>
          <w:ilvl w:val="0"/>
          <w:numId w:val="2"/>
        </w:numPr>
        <w:contextualSpacing w:val="0"/>
      </w:pPr>
      <w:r>
        <w:t>Add remaining oil to skillet. Add garlic &amp; ginger and cook for 30 seconds. Add red peppers, carrots, bok choy, and snow peas, and cook 1-2 minutes until tender.</w:t>
      </w:r>
    </w:p>
    <w:p w14:paraId="3FBDF51F" w14:textId="383A4672" w:rsidR="00BA0AD4" w:rsidRDefault="003662A2" w:rsidP="006C39BD">
      <w:pPr>
        <w:pStyle w:val="ListParagraph"/>
        <w:numPr>
          <w:ilvl w:val="0"/>
          <w:numId w:val="2"/>
        </w:numPr>
        <w:contextualSpacing w:val="0"/>
      </w:pPr>
      <w:r>
        <w:t>Add noodles, chicken, and sauce to saucepan. Toss well and turn heat up to bubble sauce. Taste before adding salt and pepper.</w:t>
      </w:r>
    </w:p>
    <w:p w14:paraId="75716A25" w14:textId="33513389" w:rsidR="00BA0AD4" w:rsidRDefault="003662A2" w:rsidP="006C39BD">
      <w:pPr>
        <w:pStyle w:val="ListParagraph"/>
        <w:numPr>
          <w:ilvl w:val="0"/>
          <w:numId w:val="2"/>
        </w:numPr>
        <w:contextualSpacing w:val="0"/>
      </w:pPr>
      <w:r>
        <w:t>Sprinkle with green onion and sesame seed if desired.</w:t>
      </w:r>
    </w:p>
    <w:p w14:paraId="36542166" w14:textId="77777777" w:rsidR="006C39BD" w:rsidRDefault="006C39BD" w:rsidP="006C39BD">
      <w:pPr>
        <w:pStyle w:val="Heading1"/>
      </w:pPr>
      <w:r>
        <w:t>Notes</w:t>
      </w:r>
    </w:p>
    <w:p w14:paraId="54922091" w14:textId="2EAD504B" w:rsidR="006C39BD" w:rsidRDefault="002D2199" w:rsidP="006C39BD">
      <w:r>
        <w:t xml:space="preserve">Rewritten from </w:t>
      </w:r>
      <w:hyperlink r:id="rId5" w:history="1">
        <w:r w:rsidRPr="00B03758">
          <w:rPr>
            <w:rStyle w:val="Hyperlink"/>
          </w:rPr>
          <w:t>https://lifemadesweeter.com/chicken-lo-mein/</w:t>
        </w:r>
      </w:hyperlink>
      <w:r>
        <w:t xml:space="preserve"> because it was too difficult to read with all of the weird dietary options.</w:t>
      </w:r>
    </w:p>
    <w:p w14:paraId="49EE0EA9" w14:textId="5286D35F" w:rsidR="003662A2" w:rsidRPr="006C39BD" w:rsidRDefault="003662A2" w:rsidP="006C39BD">
      <w:r>
        <w:t>Consider using a big pot instead of a skillet if you are making 8 servings. You could probably use a skillet if you halved the recipe for four.</w:t>
      </w:r>
    </w:p>
    <w:sectPr w:rsidR="003662A2" w:rsidRPr="006C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43F8"/>
    <w:multiLevelType w:val="hybridMultilevel"/>
    <w:tmpl w:val="971E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C78"/>
    <w:multiLevelType w:val="hybridMultilevel"/>
    <w:tmpl w:val="8806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99"/>
    <w:rsid w:val="002D2199"/>
    <w:rsid w:val="00363876"/>
    <w:rsid w:val="003662A2"/>
    <w:rsid w:val="006C39BD"/>
    <w:rsid w:val="008B1360"/>
    <w:rsid w:val="00BA0AD4"/>
    <w:rsid w:val="00D95DFE"/>
    <w:rsid w:val="00E8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61B1"/>
  <w15:chartTrackingRefBased/>
  <w15:docId w15:val="{3A9CA7FD-04A8-4EEF-9FB8-FFB43C76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A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AD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A0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AD4"/>
    <w:pPr>
      <w:ind w:left="720"/>
      <w:contextualSpacing/>
    </w:pPr>
  </w:style>
  <w:style w:type="table" w:styleId="TableGrid">
    <w:name w:val="Table Grid"/>
    <w:basedOn w:val="TableNormal"/>
    <w:uiPriority w:val="39"/>
    <w:rsid w:val="00BA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2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femadesweeter.com/chicken-lo-mein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Custom%20Office%20Templates\Recip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Recipe Template.dotx</Template>
  <TotalTime>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Elmer</dc:creator>
  <cp:keywords/>
  <dc:description/>
  <cp:lastModifiedBy>Matthew Elmer</cp:lastModifiedBy>
  <cp:revision>2</cp:revision>
  <cp:lastPrinted>2021-08-29T20:04:00Z</cp:lastPrinted>
  <dcterms:created xsi:type="dcterms:W3CDTF">2021-08-29T20:06:00Z</dcterms:created>
  <dcterms:modified xsi:type="dcterms:W3CDTF">2021-08-29T20:06:00Z</dcterms:modified>
</cp:coreProperties>
</file>