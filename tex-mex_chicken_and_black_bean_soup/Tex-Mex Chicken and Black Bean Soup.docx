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F5E4" w14:textId="6E8D5455" w:rsidR="008B1360" w:rsidRDefault="00391DF0" w:rsidP="00BA0AD4">
      <w:pPr>
        <w:pStyle w:val="Title"/>
      </w:pPr>
      <w:r>
        <w:t xml:space="preserve">Tex-Mex </w:t>
      </w:r>
      <w:r w:rsidR="00B95766">
        <w:t>Chicken and Black Bean Soup</w:t>
      </w:r>
    </w:p>
    <w:p w14:paraId="327D6CE9" w14:textId="756360E0" w:rsidR="00B95766" w:rsidRPr="00B95766" w:rsidRDefault="00B95766" w:rsidP="00B95766">
      <w:pPr>
        <w:pStyle w:val="Subtitle"/>
        <w:tabs>
          <w:tab w:val="left" w:pos="5760"/>
        </w:tabs>
        <w:ind w:right="2700"/>
      </w:pPr>
      <w:r>
        <w:t xml:space="preserve">Adapted from </w:t>
      </w:r>
      <w:hyperlink r:id="rId5" w:history="1">
        <w:r w:rsidRPr="00C75FA4">
          <w:rPr>
            <w:rStyle w:val="Hyperlink"/>
          </w:rPr>
          <w:t>https://www.cookinglight.com/recipes/instant-pot-tex-mex-chicken-and-black-bean-soup</w:t>
        </w:r>
      </w:hyperlink>
      <w:r>
        <w:br/>
        <w:t>Serves 8. (hopefully)</w:t>
      </w:r>
    </w:p>
    <w:p w14:paraId="14CEE25A" w14:textId="77777777" w:rsidR="00BA0AD4" w:rsidRDefault="00BA0AD4" w:rsidP="00BA0AD4">
      <w:pPr>
        <w:pStyle w:val="Heading1"/>
      </w:pPr>
      <w:r>
        <w:t>Ingredients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0AD4" w14:paraId="7E717644" w14:textId="77777777" w:rsidTr="00BA0AD4">
        <w:tc>
          <w:tcPr>
            <w:tcW w:w="4675" w:type="dxa"/>
          </w:tcPr>
          <w:p w14:paraId="5FCE51D0" w14:textId="734398CA" w:rsidR="00BA0AD4" w:rsidRDefault="00B95766" w:rsidP="00BA0AD4">
            <w:r>
              <w:t>2 lb boneless skinless chicken thighs</w:t>
            </w:r>
          </w:p>
        </w:tc>
        <w:tc>
          <w:tcPr>
            <w:tcW w:w="4675" w:type="dxa"/>
          </w:tcPr>
          <w:p w14:paraId="09257E78" w14:textId="2F6044FB" w:rsidR="00BA0AD4" w:rsidRDefault="00B95766" w:rsidP="00BA0AD4">
            <w:r>
              <w:t>4 cups unsalted chicken stock</w:t>
            </w:r>
          </w:p>
        </w:tc>
      </w:tr>
      <w:tr w:rsidR="00BA0AD4" w14:paraId="7C7B57EF" w14:textId="77777777" w:rsidTr="00BA0AD4">
        <w:tc>
          <w:tcPr>
            <w:tcW w:w="4675" w:type="dxa"/>
          </w:tcPr>
          <w:p w14:paraId="61D30324" w14:textId="11DEE33E" w:rsidR="00BA0AD4" w:rsidRDefault="00B95766" w:rsidP="00BA0AD4">
            <w:r>
              <w:t>1 15 oz can black beans</w:t>
            </w:r>
          </w:p>
        </w:tc>
        <w:tc>
          <w:tcPr>
            <w:tcW w:w="4675" w:type="dxa"/>
          </w:tcPr>
          <w:p w14:paraId="772C6067" w14:textId="44B49AFD" w:rsidR="00BA0AD4" w:rsidRDefault="00B95766" w:rsidP="00BA0AD4">
            <w:r>
              <w:t>1 14.5 oz can unsalted diced tomatoes</w:t>
            </w:r>
          </w:p>
        </w:tc>
      </w:tr>
      <w:tr w:rsidR="00BA0AD4" w14:paraId="797D7BDD" w14:textId="77777777" w:rsidTr="00BA0AD4">
        <w:tc>
          <w:tcPr>
            <w:tcW w:w="4675" w:type="dxa"/>
          </w:tcPr>
          <w:p w14:paraId="22E96A3B" w14:textId="46BDDDF7" w:rsidR="00BA0AD4" w:rsidRDefault="00B95766" w:rsidP="00BA0AD4">
            <w:r>
              <w:t>1 chopped yellow onion</w:t>
            </w:r>
          </w:p>
        </w:tc>
        <w:tc>
          <w:tcPr>
            <w:tcW w:w="4675" w:type="dxa"/>
          </w:tcPr>
          <w:p w14:paraId="6F9D1D64" w14:textId="4C4C78D6" w:rsidR="00BA0AD4" w:rsidRDefault="00B95766" w:rsidP="00BA0AD4">
            <w:r>
              <w:t>1 chopped bell pepper</w:t>
            </w:r>
          </w:p>
        </w:tc>
      </w:tr>
      <w:tr w:rsidR="00BA0AD4" w14:paraId="682660C0" w14:textId="77777777" w:rsidTr="00BA0AD4">
        <w:tc>
          <w:tcPr>
            <w:tcW w:w="4675" w:type="dxa"/>
          </w:tcPr>
          <w:p w14:paraId="5E05B4E9" w14:textId="3CC75D94" w:rsidR="00BA0AD4" w:rsidRDefault="00B95766" w:rsidP="00BA0AD4">
            <w:r>
              <w:t>1 15 oz can corn</w:t>
            </w:r>
          </w:p>
        </w:tc>
        <w:tc>
          <w:tcPr>
            <w:tcW w:w="4675" w:type="dxa"/>
          </w:tcPr>
          <w:p w14:paraId="1BFA3094" w14:textId="133C39F9" w:rsidR="00BA0AD4" w:rsidRDefault="00B95766" w:rsidP="00BA0AD4">
            <w:r>
              <w:t>3.5 oz chipotle chiles in adobo</w:t>
            </w:r>
          </w:p>
        </w:tc>
      </w:tr>
      <w:tr w:rsidR="00BA0AD4" w14:paraId="57341BC8" w14:textId="77777777" w:rsidTr="00BA0AD4">
        <w:tc>
          <w:tcPr>
            <w:tcW w:w="4675" w:type="dxa"/>
          </w:tcPr>
          <w:p w14:paraId="235A8E6D" w14:textId="55C61045" w:rsidR="00BA0AD4" w:rsidRDefault="00A9324B" w:rsidP="00BA0AD4">
            <w:r>
              <w:t>3</w:t>
            </w:r>
            <w:r w:rsidR="00B95766">
              <w:t xml:space="preserve"> cloves (tsp) minced garlic</w:t>
            </w:r>
          </w:p>
        </w:tc>
        <w:tc>
          <w:tcPr>
            <w:tcW w:w="4675" w:type="dxa"/>
          </w:tcPr>
          <w:p w14:paraId="6416BBEB" w14:textId="1ADAC64C" w:rsidR="00BA0AD4" w:rsidRDefault="00B95766" w:rsidP="00BA0AD4">
            <w:r>
              <w:t>4 tsp chili powder</w:t>
            </w:r>
          </w:p>
        </w:tc>
      </w:tr>
      <w:tr w:rsidR="00BA0AD4" w14:paraId="1C90B746" w14:textId="77777777" w:rsidTr="00BA0AD4">
        <w:tc>
          <w:tcPr>
            <w:tcW w:w="4675" w:type="dxa"/>
          </w:tcPr>
          <w:p w14:paraId="051AB9B3" w14:textId="42379A0A" w:rsidR="00BA0AD4" w:rsidRDefault="00B95766" w:rsidP="00BA0AD4">
            <w:r>
              <w:t>1 tbsp cumin</w:t>
            </w:r>
          </w:p>
        </w:tc>
        <w:tc>
          <w:tcPr>
            <w:tcW w:w="4675" w:type="dxa"/>
          </w:tcPr>
          <w:p w14:paraId="6D52CD09" w14:textId="57EFA487" w:rsidR="00BA0AD4" w:rsidRDefault="00B95766" w:rsidP="00BA0AD4">
            <w:r>
              <w:t>1 tsp salt</w:t>
            </w:r>
          </w:p>
        </w:tc>
      </w:tr>
      <w:tr w:rsidR="00BA0AD4" w14:paraId="01F52683" w14:textId="77777777" w:rsidTr="00BA0AD4">
        <w:tc>
          <w:tcPr>
            <w:tcW w:w="4675" w:type="dxa"/>
          </w:tcPr>
          <w:p w14:paraId="76D3CC92" w14:textId="701B349A" w:rsidR="00BA0AD4" w:rsidRDefault="00B95766" w:rsidP="00BA0AD4">
            <w:r>
              <w:t>½ tsp pepper</w:t>
            </w:r>
          </w:p>
        </w:tc>
        <w:tc>
          <w:tcPr>
            <w:tcW w:w="4675" w:type="dxa"/>
          </w:tcPr>
          <w:p w14:paraId="365BFC91" w14:textId="47B0EFB3" w:rsidR="00BA0AD4" w:rsidRDefault="00B95766" w:rsidP="00BA0AD4">
            <w:r>
              <w:t>2 limes’ worth lime juice</w:t>
            </w:r>
          </w:p>
        </w:tc>
      </w:tr>
      <w:tr w:rsidR="00B95766" w14:paraId="2A604DFB" w14:textId="77777777" w:rsidTr="00BA0AD4">
        <w:tc>
          <w:tcPr>
            <w:tcW w:w="4675" w:type="dxa"/>
          </w:tcPr>
          <w:p w14:paraId="3EFCAD22" w14:textId="73BDFA42" w:rsidR="00B95766" w:rsidRDefault="00B95766" w:rsidP="00BA0AD4">
            <w:r>
              <w:t>greek yogurt to serve</w:t>
            </w:r>
          </w:p>
        </w:tc>
        <w:tc>
          <w:tcPr>
            <w:tcW w:w="4675" w:type="dxa"/>
          </w:tcPr>
          <w:p w14:paraId="7E8AB575" w14:textId="163AD79D" w:rsidR="00B95766" w:rsidRDefault="00B95766" w:rsidP="00BA0AD4">
            <w:r>
              <w:t>cilantro to serve</w:t>
            </w:r>
          </w:p>
        </w:tc>
      </w:tr>
    </w:tbl>
    <w:p w14:paraId="34D32F48" w14:textId="77777777" w:rsidR="00BA0AD4" w:rsidRDefault="00BA0AD4" w:rsidP="00BA0AD4">
      <w:pPr>
        <w:pStyle w:val="Heading1"/>
      </w:pPr>
      <w:r>
        <w:t>Directions</w:t>
      </w:r>
    </w:p>
    <w:p w14:paraId="3631A38B" w14:textId="4327144E" w:rsidR="00BA0AD4" w:rsidRDefault="00B95766" w:rsidP="006C39BD">
      <w:pPr>
        <w:pStyle w:val="ListParagraph"/>
        <w:numPr>
          <w:ilvl w:val="0"/>
          <w:numId w:val="2"/>
        </w:numPr>
        <w:contextualSpacing w:val="0"/>
      </w:pPr>
      <w:r w:rsidRPr="00B95766">
        <w:t>Combine chicken, stock, beans, tomatoes, onion, bell pepper, corn, chiles, garlic, chili powder, cumin, salt, and black pepper in Instant Pot. Cover with lid, and turn to manual. Turn lid valve to seal, and set to high pressure for 10 minutes.</w:t>
      </w:r>
    </w:p>
    <w:p w14:paraId="4D42B9A5" w14:textId="456F2E0B" w:rsidR="00B95766" w:rsidRDefault="00B95766" w:rsidP="006C39BD">
      <w:pPr>
        <w:pStyle w:val="ListParagraph"/>
        <w:numPr>
          <w:ilvl w:val="0"/>
          <w:numId w:val="2"/>
        </w:numPr>
        <w:contextualSpacing w:val="0"/>
      </w:pPr>
      <w:r w:rsidRPr="00B95766">
        <w:t>Release valve with a towel (be careful of the pressurized steam), and release steam until it stops. Carefully uncover, and transfer chicken to a cutting board. Shred chicken into small pieces; return to Instant Pot. Stir in lime juice.</w:t>
      </w:r>
    </w:p>
    <w:p w14:paraId="554640C6" w14:textId="0E01D4C5" w:rsidR="00B95766" w:rsidRDefault="00B95766" w:rsidP="006C39BD">
      <w:pPr>
        <w:pStyle w:val="ListParagraph"/>
        <w:numPr>
          <w:ilvl w:val="0"/>
          <w:numId w:val="2"/>
        </w:numPr>
        <w:contextualSpacing w:val="0"/>
      </w:pPr>
      <w:r w:rsidRPr="00B95766">
        <w:t xml:space="preserve">Divide soup evenly among </w:t>
      </w:r>
      <w:r>
        <w:t>8</w:t>
      </w:r>
      <w:r w:rsidRPr="00B95766">
        <w:t xml:space="preserve"> bowls. Top evenly with yogurt and cilantro.</w:t>
      </w:r>
    </w:p>
    <w:p w14:paraId="295BEABB" w14:textId="77777777" w:rsidR="006C39BD" w:rsidRDefault="006C39BD" w:rsidP="006C39BD">
      <w:pPr>
        <w:pStyle w:val="Heading1"/>
      </w:pPr>
      <w:r>
        <w:t>Notes</w:t>
      </w:r>
    </w:p>
    <w:p w14:paraId="4648DC9A" w14:textId="4D79DD79" w:rsidR="006C39BD" w:rsidRPr="006C39BD" w:rsidRDefault="00B95766" w:rsidP="006C39BD">
      <w:r>
        <w:t>Adapted from a recipe for 5. May need adjustment.</w:t>
      </w:r>
    </w:p>
    <w:sectPr w:rsidR="006C39BD" w:rsidRPr="006C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43F8"/>
    <w:multiLevelType w:val="hybridMultilevel"/>
    <w:tmpl w:val="971E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5C78"/>
    <w:multiLevelType w:val="hybridMultilevel"/>
    <w:tmpl w:val="8806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B6"/>
    <w:rsid w:val="00391DF0"/>
    <w:rsid w:val="006C39BD"/>
    <w:rsid w:val="00777E4D"/>
    <w:rsid w:val="008B1360"/>
    <w:rsid w:val="00A9324B"/>
    <w:rsid w:val="00B95766"/>
    <w:rsid w:val="00BA0AD4"/>
    <w:rsid w:val="00C278B6"/>
    <w:rsid w:val="00FC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74E0"/>
  <w15:chartTrackingRefBased/>
  <w15:docId w15:val="{59F761F7-B198-4D8F-A3A3-73327CDC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0AD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0A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0AD4"/>
    <w:pPr>
      <w:ind w:left="720"/>
      <w:contextualSpacing/>
    </w:pPr>
  </w:style>
  <w:style w:type="table" w:styleId="TableGrid">
    <w:name w:val="Table Grid"/>
    <w:basedOn w:val="TableNormal"/>
    <w:uiPriority w:val="39"/>
    <w:rsid w:val="00BA0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766"/>
    <w:rPr>
      <w:color w:val="0563C1" w:themeColor="hyperlink"/>
      <w:u w:val="single"/>
    </w:rPr>
  </w:style>
  <w:style w:type="character" w:styleId="UnresolvedMention">
    <w:name w:val="Unresolved Mention"/>
    <w:basedOn w:val="DefaultParagraphFont"/>
    <w:uiPriority w:val="99"/>
    <w:semiHidden/>
    <w:unhideWhenUsed/>
    <w:rsid w:val="00B95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okinglight.com/recipes/instant-pot-tex-mex-chicken-and-black-bean-soup"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Custom%20Office%20Templates\Recip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Recipe Template.dotx</Template>
  <TotalTime>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Elmer</dc:creator>
  <cp:keywords/>
  <dc:description/>
  <cp:lastModifiedBy>Matthew Elmer</cp:lastModifiedBy>
  <cp:revision>4</cp:revision>
  <dcterms:created xsi:type="dcterms:W3CDTF">2021-09-06T00:47:00Z</dcterms:created>
  <dcterms:modified xsi:type="dcterms:W3CDTF">2021-09-06T01:12:00Z</dcterms:modified>
</cp:coreProperties>
</file>